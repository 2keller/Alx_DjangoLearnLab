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02" w:rsidRPr="00360402" w:rsidRDefault="00360402" w:rsidP="0036040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pict>
          <v:rect id="_x0000_i1025" style="width:0;height:1.5pt" o:hralign="center" o:hrstd="t" o:hr="t" fillcolor="#a0a0a0" stroked="f"/>
        </w:pict>
      </w:r>
    </w:p>
    <w:p w:rsidR="00360402" w:rsidRPr="00360402" w:rsidRDefault="00974CD2" w:rsidP="003604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>Kelvin</w:t>
      </w:r>
      <w:bookmarkStart w:id="0" w:name="_GoBack"/>
      <w:bookmarkEnd w:id="0"/>
      <w:r w:rsidR="00360402" w:rsidRPr="0036040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 xml:space="preserve"> </w:t>
      </w:r>
      <w:proofErr w:type="spellStart"/>
      <w:r w:rsidR="00360402" w:rsidRPr="0036040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>Mashayamombe</w:t>
      </w:r>
      <w:proofErr w:type="spellEnd"/>
    </w:p>
    <w:p w:rsidR="00360402" w:rsidRPr="00360402" w:rsidRDefault="00360402" w:rsidP="0036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📍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30 </w:t>
      </w:r>
      <w:proofErr w:type="spellStart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Cathkin</w:t>
      </w:r>
      <w:proofErr w:type="spellEnd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Peak, </w:t>
      </w:r>
      <w:proofErr w:type="spellStart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Lenasia</w:t>
      </w:r>
      <w:proofErr w:type="spellEnd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South, South Africa, 1829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br/>
      </w:r>
      <w:r w:rsidRPr="00360402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📧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mashayamombekelvin@gmail.com | </w:t>
      </w:r>
      <w:r w:rsidRPr="00360402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📱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+27 694 023 245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br/>
      </w:r>
      <w:r w:rsidRPr="00360402">
        <w:rPr>
          <w:rFonts w:ascii="Segoe UI Symbol" w:eastAsia="Times New Roman" w:hAnsi="Segoe UI Symbol" w:cs="Segoe UI Symbol"/>
          <w:color w:val="auto"/>
          <w:sz w:val="24"/>
          <w:szCs w:val="24"/>
          <w:lang w:val="en-ZA" w:eastAsia="en-ZA"/>
        </w:rPr>
        <w:t>🔗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</w:t>
      </w:r>
      <w:hyperlink r:id="rId7" w:history="1">
        <w:r w:rsidRPr="00360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ZA" w:eastAsia="en-ZA"/>
          </w:rPr>
          <w:t>LinkedIn</w:t>
        </w:r>
      </w:hyperlink>
    </w:p>
    <w:p w:rsidR="00360402" w:rsidRPr="00360402" w:rsidRDefault="00360402" w:rsidP="0036040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pict>
          <v:rect id="_x0000_i1026" style="width:0;height:1.5pt" o:hralign="center" o:hrstd="t" o:hr="t" fillcolor="#a0a0a0" stroked="f"/>
        </w:pict>
      </w:r>
    </w:p>
    <w:p w:rsidR="00360402" w:rsidRPr="00360402" w:rsidRDefault="00360402" w:rsidP="00360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  <w:t>Personal Profile</w:t>
      </w:r>
    </w:p>
    <w:p w:rsidR="00360402" w:rsidRPr="00360402" w:rsidRDefault="00360402" w:rsidP="0036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Motivated and adaptable software professional with a strong foundation in backend development and a passion for continuous learning. Proficient in Python and object-oriented programming, with growing experience in the Django framework and a keen interest in AI prompting. Known for a strong work ethic, collaborative spirit, and creative problem-solving in technical challenges.</w:t>
      </w:r>
    </w:p>
    <w:p w:rsidR="00360402" w:rsidRPr="00360402" w:rsidRDefault="00360402" w:rsidP="0036040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pict>
          <v:rect id="_x0000_i1027" style="width:0;height:1.5pt" o:hralign="center" o:hrstd="t" o:hr="t" fillcolor="#a0a0a0" stroked="f"/>
        </w:pict>
      </w:r>
    </w:p>
    <w:p w:rsidR="00360402" w:rsidRPr="00360402" w:rsidRDefault="00360402" w:rsidP="00360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  <w:t>Technical Skills</w:t>
      </w:r>
    </w:p>
    <w:p w:rsidR="00360402" w:rsidRPr="00360402" w:rsidRDefault="00360402" w:rsidP="00360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Programming Languages: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Python</w:t>
      </w:r>
    </w:p>
    <w:p w:rsidR="00360402" w:rsidRPr="00360402" w:rsidRDefault="00360402" w:rsidP="00360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Frameworks: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Django (beginner-level, building practical experience)</w:t>
      </w:r>
    </w:p>
    <w:p w:rsidR="00360402" w:rsidRPr="00360402" w:rsidRDefault="00360402" w:rsidP="00360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Concepts: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Object-Oriented Programming (OOP), AI Prompting</w:t>
      </w:r>
    </w:p>
    <w:p w:rsidR="00360402" w:rsidRPr="00360402" w:rsidRDefault="00360402" w:rsidP="00360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Operating Systems: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Windows, Linux</w:t>
      </w:r>
    </w:p>
    <w:p w:rsidR="00360402" w:rsidRPr="00360402" w:rsidRDefault="00360402" w:rsidP="00360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Tools: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Microsoft Office (Word, Excel, PowerPoint), Google Workspace (Docs, Sheets, Slides)</w:t>
      </w:r>
    </w:p>
    <w:p w:rsidR="00360402" w:rsidRPr="00360402" w:rsidRDefault="00360402" w:rsidP="003604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Methodologies: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Agile Teamwork, Human-</w:t>
      </w:r>
      <w:proofErr w:type="spellStart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Centered</w:t>
      </w:r>
      <w:proofErr w:type="spellEnd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Design</w:t>
      </w:r>
    </w:p>
    <w:p w:rsidR="00360402" w:rsidRPr="00360402" w:rsidRDefault="00360402" w:rsidP="0036040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pict>
          <v:rect id="_x0000_i1028" style="width:0;height:1.5pt" o:hralign="center" o:hrstd="t" o:hr="t" fillcolor="#a0a0a0" stroked="f"/>
        </w:pict>
      </w:r>
    </w:p>
    <w:p w:rsidR="00360402" w:rsidRPr="00360402" w:rsidRDefault="00360402" w:rsidP="00360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  <w:t>Education &amp; Certifications</w:t>
      </w:r>
    </w:p>
    <w:p w:rsidR="00360402" w:rsidRPr="00360402" w:rsidRDefault="00360402" w:rsidP="0036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ALX Professional Foundations Certificate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br/>
        <w:t xml:space="preserve">ALX | Johannesburg, South Africa — </w:t>
      </w:r>
      <w:r w:rsidRPr="0036040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ZA" w:eastAsia="en-ZA"/>
        </w:rPr>
        <w:t>June 2025</w:t>
      </w:r>
    </w:p>
    <w:p w:rsidR="00360402" w:rsidRPr="00360402" w:rsidRDefault="00360402" w:rsidP="00360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Completed Professional Development Skills for the Digital Age</w:t>
      </w:r>
    </w:p>
    <w:p w:rsidR="00360402" w:rsidRPr="00360402" w:rsidRDefault="00360402" w:rsidP="003604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Covered Agile teamwork, problem-solving, and digital collaboration</w:t>
      </w:r>
    </w:p>
    <w:p w:rsidR="00360402" w:rsidRPr="00360402" w:rsidRDefault="00360402" w:rsidP="0036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National Senior Certificate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br/>
        <w:t xml:space="preserve">Southview High | </w:t>
      </w:r>
      <w:proofErr w:type="spellStart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Lenasia</w:t>
      </w:r>
      <w:proofErr w:type="spellEnd"/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, South Africa — </w:t>
      </w:r>
      <w:r w:rsidRPr="0036040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ZA" w:eastAsia="en-ZA"/>
        </w:rPr>
        <w:t>October 2022</w:t>
      </w:r>
    </w:p>
    <w:p w:rsidR="00360402" w:rsidRPr="00360402" w:rsidRDefault="00360402" w:rsidP="003604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Subjects: English Home Language (5), Life Sciences (4), IsiZulu First Additional Language (4), Physical Sciences (4), Geography (4), Mathematics (3), Life Orientation (6)</w:t>
      </w:r>
    </w:p>
    <w:p w:rsidR="00360402" w:rsidRPr="00360402" w:rsidRDefault="00360402" w:rsidP="0036040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lastRenderedPageBreak/>
        <w:pict>
          <v:rect id="_x0000_i1029" style="width:0;height:1.5pt" o:hralign="center" o:hrstd="t" o:hr="t" fillcolor="#a0a0a0" stroked="f"/>
        </w:pict>
      </w:r>
    </w:p>
    <w:p w:rsidR="00360402" w:rsidRPr="00360402" w:rsidRDefault="00360402" w:rsidP="00360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  <w:t>Professional Experience</w:t>
      </w:r>
    </w:p>
    <w:p w:rsidR="00360402" w:rsidRPr="00360402" w:rsidRDefault="00360402" w:rsidP="00360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Office Assistant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— </w:t>
      </w:r>
      <w:r w:rsidRPr="0036040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ZA" w:eastAsia="en-ZA"/>
        </w:rPr>
        <w:t>To M Naidoo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br/>
      </w:r>
      <w:r w:rsidRPr="0036040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ZA" w:eastAsia="en-ZA"/>
        </w:rPr>
        <w:t>January 2025 – Present | Johannesburg, South Africa</w:t>
      </w:r>
    </w:p>
    <w:p w:rsidR="00360402" w:rsidRPr="00360402" w:rsidRDefault="00360402" w:rsidP="003604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Performed computer-based tasks including typing, printing, and document preparation</w:t>
      </w:r>
    </w:p>
    <w:p w:rsidR="00360402" w:rsidRPr="00360402" w:rsidRDefault="00360402" w:rsidP="003604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Maintained organized digital and physical filing systems</w:t>
      </w:r>
    </w:p>
    <w:p w:rsidR="00360402" w:rsidRPr="00360402" w:rsidRDefault="00360402" w:rsidP="003604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Supported day-to-day office operations with attention to detail and efficiency</w:t>
      </w:r>
    </w:p>
    <w:p w:rsidR="00360402" w:rsidRPr="00360402" w:rsidRDefault="00360402" w:rsidP="0036040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pict>
          <v:rect id="_x0000_i1030" style="width:0;height:1.5pt" o:hralign="center" o:hrstd="t" o:hr="t" fillcolor="#a0a0a0" stroked="f"/>
        </w:pict>
      </w:r>
    </w:p>
    <w:p w:rsidR="00360402" w:rsidRPr="00360402" w:rsidRDefault="00360402" w:rsidP="00770BE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  <w:t>Communications &amp; Interpersonal Skills</w:t>
      </w:r>
    </w:p>
    <w:p w:rsidR="00360402" w:rsidRPr="00360402" w:rsidRDefault="00360402" w:rsidP="00360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Delivered presentations to positive feedback from peers and mentors</w:t>
      </w:r>
    </w:p>
    <w:p w:rsidR="00360402" w:rsidRPr="00360402" w:rsidRDefault="00360402" w:rsidP="00360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Able to explain technical concepts in clear, accessible language</w:t>
      </w:r>
    </w:p>
    <w:p w:rsidR="00360402" w:rsidRPr="00360402" w:rsidRDefault="00360402" w:rsidP="00360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Strong collaborative skills in Agile team environments</w:t>
      </w:r>
    </w:p>
    <w:p w:rsidR="00360402" w:rsidRPr="00360402" w:rsidRDefault="00360402" w:rsidP="003604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>Comfortable working with diverse groups and adapting to different communication styles</w:t>
      </w:r>
    </w:p>
    <w:p w:rsidR="00360402" w:rsidRPr="00360402" w:rsidRDefault="00360402" w:rsidP="0036040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pict>
          <v:rect id="_x0000_i1031" style="width:0;height:1.5pt" o:hralign="center" o:hrstd="t" o:hr="t" fillcolor="#a0a0a0" stroked="f"/>
        </w:pict>
      </w:r>
    </w:p>
    <w:p w:rsidR="00360402" w:rsidRPr="00360402" w:rsidRDefault="00360402" w:rsidP="00360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  <w:t>Languages</w:t>
      </w:r>
    </w:p>
    <w:p w:rsidR="00360402" w:rsidRPr="00360402" w:rsidRDefault="00360402" w:rsidP="00360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English: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Fluent</w:t>
      </w:r>
    </w:p>
    <w:p w:rsidR="00360402" w:rsidRPr="00360402" w:rsidRDefault="00360402" w:rsidP="00360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Shona: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Intermediate</w:t>
      </w:r>
    </w:p>
    <w:p w:rsidR="00360402" w:rsidRPr="00360402" w:rsidRDefault="00360402" w:rsidP="003604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ZA" w:eastAsia="en-ZA"/>
        </w:rPr>
        <w:t>IsiZulu:</w:t>
      </w: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t xml:space="preserve"> Basic</w:t>
      </w:r>
    </w:p>
    <w:p w:rsidR="00360402" w:rsidRPr="00360402" w:rsidRDefault="00360402" w:rsidP="00770BE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</w:pPr>
      <w:r w:rsidRPr="00360402"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ZA"/>
        </w:rPr>
        <w:pict>
          <v:rect id="_x0000_i1032" style="width:0;height:1.5pt" o:hralign="center" o:hrstd="t" o:hr="t" fillcolor="#a0a0a0" stroked="f"/>
        </w:pict>
      </w:r>
    </w:p>
    <w:p w:rsidR="00360402" w:rsidRPr="00360402" w:rsidRDefault="00360402" w:rsidP="00360402"/>
    <w:sectPr w:rsidR="00360402" w:rsidRPr="00360402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3E8" w:rsidRDefault="00F173E8">
      <w:pPr>
        <w:spacing w:line="240" w:lineRule="auto"/>
      </w:pPr>
      <w:r>
        <w:separator/>
      </w:r>
    </w:p>
  </w:endnote>
  <w:endnote w:type="continuationSeparator" w:id="0">
    <w:p w:rsidR="00F173E8" w:rsidRDefault="00F17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AF5722" w:rsidRDefault="00F173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C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3E8" w:rsidRDefault="00F173E8">
      <w:pPr>
        <w:spacing w:line="240" w:lineRule="auto"/>
      </w:pPr>
      <w:r>
        <w:separator/>
      </w:r>
    </w:p>
  </w:footnote>
  <w:footnote w:type="continuationSeparator" w:id="0">
    <w:p w:rsidR="00F173E8" w:rsidRDefault="00F17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BE5" w:rsidRDefault="00F173E8" w:rsidP="00770BE5">
    <w:pPr>
      <w:pStyle w:val="Title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2500AA0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70BE5">
      <w:t xml:space="preserve">                                                 </w:t>
    </w:r>
    <w:r w:rsidR="00770BE5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4BEF30B9" wp14:editId="322CF49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3" name="Group 3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4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BBCDAE6" id="Group 3" o:spid="_x0000_s1026" alt="Title: Background graphic" style="position:absolute;margin-left:531.85pt;margin-top:4.3pt;width:583.05pt;height:763.15pt;z-index:251666432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mx2iWiAHAACe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5gdcMA&#10;AADaAAAADwAAAGRycy9kb3ducmV2LnhtbESPzWrDMBCE74W8g9hAbrXcEErrRgklpNBLD4l86HGR&#10;NrZTa2Us+SdvHxUKPQ4z8w2z3c+uFSP1ofGs4CnLQRAbbxuuFJT64/EFRIjIFlvPpOBGAfa7xcMW&#10;C+snPtF4jpVIEA4FKqhj7Aopg6nJYch8R5y8i+8dxiT7StoepwR3rVzn+bN02HBaqLGjQ03m5zw4&#10;BYZfr9ofyouWRn9N38P12J20Uqvl/P4GItIc/8N/7U+rYAO/V9IN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5gdcMAAADaAAAADwAAAAAAAAAAAAAAAACYAgAAZHJzL2Rv&#10;d25yZXYueG1sUEsFBgAAAAAEAAQA9QAAAIgDAAAAAA=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MX8QA&#10;AADaAAAADwAAAGRycy9kb3ducmV2LnhtbESPQWvCQBSE74X+h+UVvIhuFBSJrlIKBfVUowe9PbPP&#10;JG327Ta71eTfu4LQ4zAz3zCLVWtqcaXGV5YVjIYJCOLc6ooLBYf952AGwgdkjbVlUtCRh9Xy9WWB&#10;qbY33tE1C4WIEPYpKihDcKmUPi/JoB9aRxy9i20MhiibQuoGbxFuajlOkqk0WHFcKNHRR0n5T/Zn&#10;FJzd1mwz1+823XFnjr+nr9G3K5TqvbXvcxCB2vAffrbXWsEEHlfiD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GDF/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6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KYMEA&#10;AADaAAAADwAAAGRycy9kb3ducmV2LnhtbESPzarCMBSE94LvEI7gTlNFRKtRRBRcuPEH16fNsS0m&#10;J7WJ2vv2N8KFuxxm5htmuW6tEW9qfOVYwWiYgCDOna64UHC97AczED4gazSOScEPeVivup0lptp9&#10;+ETvcyhEhLBPUUEZQp1K6fOSLPqhq4mjd3eNxRBlU0jd4CfCrZHjJJlKixXHhRJr2paUP84vqyC7&#10;P4+b53yeVTufHSe33JjZZaRUv9duFiACteE//Nc+aAVT+F6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YCmDBAAAA2gAAAA8AAAAAAAAAAAAAAAAAmAIAAGRycy9kb3du&#10;cmV2LnhtbFBLBQYAAAAABAAEAPUAAACG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770BE5">
      <w:t xml:space="preserve">Kelvin </w:t>
    </w:r>
    <w:proofErr w:type="spellStart"/>
    <w:r w:rsidR="00770BE5">
      <w:t>mashayamombe</w:t>
    </w:r>
    <w:proofErr w:type="spellEnd"/>
    <w:r w:rsidR="00770BE5">
      <w:t xml:space="preserve"> </w:t>
    </w:r>
  </w:p>
  <w:p w:rsidR="00770BE5" w:rsidRDefault="00770BE5" w:rsidP="00770BE5">
    <w:pPr>
      <w:pStyle w:val="ContactInfo"/>
    </w:pPr>
    <w:r>
      <w:rPr>
        <w:rStyle w:val="ContactInfoChar"/>
      </w:rPr>
      <w:t xml:space="preserve">5379 Borah peak, </w:t>
    </w:r>
    <w:proofErr w:type="spellStart"/>
    <w:r>
      <w:rPr>
        <w:rStyle w:val="ContactInfoChar"/>
      </w:rPr>
      <w:t>Lenasia</w:t>
    </w:r>
    <w:proofErr w:type="spellEnd"/>
    <w:r>
      <w:rPr>
        <w:rStyle w:val="ContactInfoChar"/>
      </w:rPr>
      <w:t xml:space="preserve"> south</w:t>
    </w:r>
    <w:r>
      <w:t xml:space="preserve"> </w:t>
    </w:r>
    <w:r>
      <w:rPr>
        <w:rStyle w:val="ContactInfoChar"/>
      </w:rPr>
      <w:t>069 402 3245</w:t>
    </w:r>
  </w:p>
  <w:p w:rsidR="00770BE5" w:rsidRDefault="00770BE5" w:rsidP="00770BE5">
    <w:pPr>
      <w:pStyle w:val="ContactInfo"/>
    </w:pPr>
    <w:r>
      <w:rPr>
        <w:rStyle w:val="ContactInfoChar"/>
      </w:rPr>
      <w:t>mashayamombekelvin@gmail.com</w:t>
    </w:r>
  </w:p>
  <w:p w:rsidR="00AF5722" w:rsidRDefault="00AF5722" w:rsidP="00770BE5">
    <w:pPr>
      <w:pStyle w:val="Titl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22" w:rsidRDefault="00F173E8">
    <w:pPr>
      <w:pStyle w:val="Title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2F787DD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360402">
      <w:t xml:space="preserve">Kelvin </w:t>
    </w:r>
    <w:proofErr w:type="spellStart"/>
    <w:r w:rsidR="00360402">
      <w:t>mashayamombe</w:t>
    </w:r>
    <w:proofErr w:type="spellEnd"/>
    <w:r w:rsidR="00360402">
      <w:t xml:space="preserve"> </w:t>
    </w:r>
  </w:p>
  <w:p w:rsidR="00AF5722" w:rsidRDefault="00360402">
    <w:pPr>
      <w:pStyle w:val="ContactInfo"/>
    </w:pPr>
    <w:r>
      <w:rPr>
        <w:rStyle w:val="ContactInfoChar"/>
      </w:rPr>
      <w:t xml:space="preserve">5379 Borah peak, </w:t>
    </w:r>
    <w:proofErr w:type="spellStart"/>
    <w:r>
      <w:rPr>
        <w:rStyle w:val="ContactInfoChar"/>
      </w:rPr>
      <w:t>Lenasia</w:t>
    </w:r>
    <w:proofErr w:type="spellEnd"/>
    <w:r>
      <w:rPr>
        <w:rStyle w:val="ContactInfoChar"/>
      </w:rPr>
      <w:t xml:space="preserve"> south</w:t>
    </w:r>
    <w:r w:rsidR="00F173E8">
      <w:t xml:space="preserve"> </w:t>
    </w:r>
    <w:r>
      <w:rPr>
        <w:rStyle w:val="ContactInfoChar"/>
      </w:rPr>
      <w:t>069 402 3245</w:t>
    </w:r>
  </w:p>
  <w:p w:rsidR="00AF5722" w:rsidRDefault="00360402">
    <w:pPr>
      <w:pStyle w:val="ContactInfo"/>
    </w:pPr>
    <w:r>
      <w:rPr>
        <w:rStyle w:val="ContactInfoChar"/>
      </w:rPr>
      <w:t>mashayamombekelvin@gmail.com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50E"/>
    <w:multiLevelType w:val="multilevel"/>
    <w:tmpl w:val="5150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2247"/>
    <w:multiLevelType w:val="multilevel"/>
    <w:tmpl w:val="537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7700"/>
    <w:multiLevelType w:val="multilevel"/>
    <w:tmpl w:val="1B1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51A3"/>
    <w:multiLevelType w:val="multilevel"/>
    <w:tmpl w:val="39C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D033E"/>
    <w:multiLevelType w:val="multilevel"/>
    <w:tmpl w:val="FD2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C2746"/>
    <w:multiLevelType w:val="multilevel"/>
    <w:tmpl w:val="A8A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02"/>
    <w:rsid w:val="00360402"/>
    <w:rsid w:val="00770BE5"/>
    <w:rsid w:val="00974CD2"/>
    <w:rsid w:val="00AF5722"/>
    <w:rsid w:val="00F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BAB3108-46D2-4F57-985A-ABBA3DB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360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60402"/>
    <w:rPr>
      <w:rFonts w:ascii="Times New Roman" w:eastAsia="Times New Roman" w:hAnsi="Times New Roman" w:cs="Times New Roman"/>
      <w:b/>
      <w:bCs/>
      <w:color w:val="auto"/>
      <w:sz w:val="27"/>
      <w:szCs w:val="27"/>
      <w:lang w:val="en-ZA" w:eastAsia="en-ZA"/>
    </w:rPr>
  </w:style>
  <w:style w:type="paragraph" w:styleId="NormalWeb">
    <w:name w:val="Normal (Web)"/>
    <w:basedOn w:val="Normal"/>
    <w:uiPriority w:val="99"/>
    <w:semiHidden/>
    <w:unhideWhenUsed/>
    <w:rsid w:val="0036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3604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04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04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lvin.mashayamombe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5C"/>
    <w:rsid w:val="00D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93413959548ACACD73800C6367F2D">
    <w:name w:val="B5993413959548ACACD73800C6367F2D"/>
  </w:style>
  <w:style w:type="paragraph" w:customStyle="1" w:styleId="E9C020439FF54646857A7754212436FE">
    <w:name w:val="E9C020439FF54646857A7754212436FE"/>
  </w:style>
  <w:style w:type="paragraph" w:customStyle="1" w:styleId="4AB44E7BCC464494BA4F80047AD9EFCB">
    <w:name w:val="4AB44E7BCC464494BA4F80047AD9EFCB"/>
  </w:style>
  <w:style w:type="paragraph" w:customStyle="1" w:styleId="9C567DD206E5434C9480195E2AC18F66">
    <w:name w:val="9C567DD206E5434C9480195E2AC18F66"/>
  </w:style>
  <w:style w:type="paragraph" w:customStyle="1" w:styleId="96F127BF465246C590DB16CDB9D0795B">
    <w:name w:val="96F127BF465246C590DB16CDB9D0795B"/>
  </w:style>
  <w:style w:type="paragraph" w:customStyle="1" w:styleId="F5F53046E7D84BFE96D704B49C571AB2">
    <w:name w:val="F5F53046E7D84BFE96D704B49C571AB2"/>
  </w:style>
  <w:style w:type="paragraph" w:customStyle="1" w:styleId="0C07FC1ACDCB4C81A9CBEDC83B359279">
    <w:name w:val="0C07FC1ACDCB4C81A9CBEDC83B359279"/>
  </w:style>
  <w:style w:type="paragraph" w:customStyle="1" w:styleId="F7C4CF69437941019BDBFFA5A42EA45C">
    <w:name w:val="F7C4CF69437941019BDBFFA5A42EA45C"/>
  </w:style>
  <w:style w:type="paragraph" w:customStyle="1" w:styleId="30E6DE5BA84842F3A20C2DA10090FE86">
    <w:name w:val="30E6DE5BA84842F3A20C2DA10090FE86"/>
  </w:style>
  <w:style w:type="paragraph" w:customStyle="1" w:styleId="A9F30D6F1183435D88AF705A34A224A1">
    <w:name w:val="A9F30D6F1183435D88AF705A34A224A1"/>
  </w:style>
  <w:style w:type="paragraph" w:customStyle="1" w:styleId="AB01D06577A64A6C998CBD2C8183F7F7">
    <w:name w:val="AB01D06577A64A6C998CBD2C8183F7F7"/>
  </w:style>
  <w:style w:type="paragraph" w:customStyle="1" w:styleId="7ADD72DA55AE4790B380EC411BAA54B4">
    <w:name w:val="7ADD72DA55AE4790B380EC411BAA54B4"/>
  </w:style>
  <w:style w:type="paragraph" w:customStyle="1" w:styleId="3DB7032B9A4245A2B4E1BC1F16CBF0A0">
    <w:name w:val="3DB7032B9A4245A2B4E1BC1F16CBF0A0"/>
  </w:style>
  <w:style w:type="paragraph" w:customStyle="1" w:styleId="1C3F2765445B418D887E8C764A034076">
    <w:name w:val="1C3F2765445B418D887E8C764A034076"/>
  </w:style>
  <w:style w:type="paragraph" w:customStyle="1" w:styleId="F22871BFB8614E17B22304B90AFCD9DD">
    <w:name w:val="F22871BFB8614E17B22304B90AFCD9DD"/>
  </w:style>
  <w:style w:type="paragraph" w:customStyle="1" w:styleId="D52DD6C8E14543DBAD44C42C83472395">
    <w:name w:val="D52DD6C8E14543DBAD44C42C83472395"/>
  </w:style>
  <w:style w:type="paragraph" w:customStyle="1" w:styleId="9CB2EC08F6884E91A05FAC86005E8BFF">
    <w:name w:val="9CB2EC08F6884E91A05FAC86005E8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</dc:creator>
  <cp:keywords/>
  <cp:lastModifiedBy>BK</cp:lastModifiedBy>
  <cp:revision>2</cp:revision>
  <dcterms:created xsi:type="dcterms:W3CDTF">2025-09-04T07:54:00Z</dcterms:created>
  <dcterms:modified xsi:type="dcterms:W3CDTF">2025-09-04T08:21:00Z</dcterms:modified>
  <cp:version/>
</cp:coreProperties>
</file>