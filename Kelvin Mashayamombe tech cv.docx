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402" w:rsidRPr="00165DD1" w:rsidRDefault="0068677B" w:rsidP="00360402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  <w:r w:rsidRPr="00165DD1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pict>
          <v:rect id="_x0000_i1025" style="width:0;height:1.5pt" o:hralign="center" o:hrstd="t" o:hr="t" fillcolor="#a0a0a0" stroked="f"/>
        </w:pict>
      </w:r>
    </w:p>
    <w:p w:rsidR="00360402" w:rsidRPr="00165DD1" w:rsidRDefault="00974CD2" w:rsidP="0036040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auto"/>
          <w:sz w:val="36"/>
          <w:szCs w:val="36"/>
          <w:lang w:val="en-ZA" w:eastAsia="en-ZA"/>
        </w:rPr>
      </w:pPr>
      <w:r w:rsidRPr="00165DD1">
        <w:rPr>
          <w:rFonts w:ascii="Arial" w:eastAsia="Times New Roman" w:hAnsi="Arial" w:cs="Arial"/>
          <w:b/>
          <w:bCs/>
          <w:color w:val="auto"/>
          <w:sz w:val="36"/>
          <w:szCs w:val="36"/>
          <w:lang w:val="en-ZA" w:eastAsia="en-ZA"/>
        </w:rPr>
        <w:t>Kelvin</w:t>
      </w:r>
      <w:r w:rsidR="00360402" w:rsidRPr="00165DD1">
        <w:rPr>
          <w:rFonts w:ascii="Arial" w:eastAsia="Times New Roman" w:hAnsi="Arial" w:cs="Arial"/>
          <w:b/>
          <w:bCs/>
          <w:color w:val="auto"/>
          <w:sz w:val="36"/>
          <w:szCs w:val="36"/>
          <w:lang w:val="en-ZA" w:eastAsia="en-ZA"/>
        </w:rPr>
        <w:t xml:space="preserve"> </w:t>
      </w:r>
      <w:proofErr w:type="spellStart"/>
      <w:r w:rsidR="00360402" w:rsidRPr="00165DD1">
        <w:rPr>
          <w:rFonts w:ascii="Arial" w:eastAsia="Times New Roman" w:hAnsi="Arial" w:cs="Arial"/>
          <w:b/>
          <w:bCs/>
          <w:color w:val="auto"/>
          <w:sz w:val="36"/>
          <w:szCs w:val="36"/>
          <w:lang w:val="en-ZA" w:eastAsia="en-ZA"/>
        </w:rPr>
        <w:t>Mashayamombe</w:t>
      </w:r>
      <w:proofErr w:type="spellEnd"/>
    </w:p>
    <w:p w:rsidR="00360402" w:rsidRPr="00165DD1" w:rsidRDefault="00360402" w:rsidP="003604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  <w:r w:rsidRPr="00165DD1">
        <w:rPr>
          <w:rFonts w:ascii="Segoe UI Symbol" w:eastAsia="Times New Roman" w:hAnsi="Segoe UI Symbol" w:cs="Segoe UI Symbol"/>
          <w:color w:val="auto"/>
          <w:sz w:val="24"/>
          <w:szCs w:val="24"/>
          <w:lang w:val="en-ZA" w:eastAsia="en-ZA"/>
        </w:rPr>
        <w:t>📍</w:t>
      </w:r>
      <w:r w:rsidRPr="00165DD1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 xml:space="preserve"> 30 </w:t>
      </w:r>
      <w:proofErr w:type="spellStart"/>
      <w:r w:rsidRPr="00165DD1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>Cathkin</w:t>
      </w:r>
      <w:proofErr w:type="spellEnd"/>
      <w:r w:rsidRPr="00165DD1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 xml:space="preserve"> Peak, </w:t>
      </w:r>
      <w:proofErr w:type="spellStart"/>
      <w:r w:rsidRPr="00165DD1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>Lenasia</w:t>
      </w:r>
      <w:proofErr w:type="spellEnd"/>
      <w:r w:rsidRPr="00165DD1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 xml:space="preserve"> South, South Africa, 1829</w:t>
      </w:r>
      <w:r w:rsidRPr="00165DD1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br/>
      </w:r>
      <w:r w:rsidRPr="00165DD1">
        <w:rPr>
          <w:rFonts w:ascii="Segoe UI Symbol" w:eastAsia="Times New Roman" w:hAnsi="Segoe UI Symbol" w:cs="Segoe UI Symbol"/>
          <w:color w:val="auto"/>
          <w:sz w:val="24"/>
          <w:szCs w:val="24"/>
          <w:lang w:val="en-ZA" w:eastAsia="en-ZA"/>
        </w:rPr>
        <w:t>📧</w:t>
      </w:r>
      <w:r w:rsidRPr="00165DD1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 xml:space="preserve"> mashayamombekelvin@gmail.com | </w:t>
      </w:r>
      <w:r w:rsidRPr="00165DD1">
        <w:rPr>
          <w:rFonts w:ascii="Segoe UI Symbol" w:eastAsia="Times New Roman" w:hAnsi="Segoe UI Symbol" w:cs="Segoe UI Symbol"/>
          <w:color w:val="auto"/>
          <w:sz w:val="24"/>
          <w:szCs w:val="24"/>
          <w:lang w:val="en-ZA" w:eastAsia="en-ZA"/>
        </w:rPr>
        <w:t>📱</w:t>
      </w:r>
      <w:r w:rsidRPr="00165DD1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 xml:space="preserve"> +27 694 023 245</w:t>
      </w:r>
      <w:r w:rsidRPr="00165DD1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br/>
      </w:r>
      <w:r w:rsidRPr="00165DD1">
        <w:rPr>
          <w:rFonts w:ascii="Segoe UI Symbol" w:eastAsia="Times New Roman" w:hAnsi="Segoe UI Symbol" w:cs="Segoe UI Symbol"/>
          <w:color w:val="auto"/>
          <w:sz w:val="24"/>
          <w:szCs w:val="24"/>
          <w:lang w:val="en-ZA" w:eastAsia="en-ZA"/>
        </w:rPr>
        <w:t>🔗</w:t>
      </w:r>
      <w:r w:rsidRPr="00165DD1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 xml:space="preserve"> </w:t>
      </w:r>
      <w:hyperlink r:id="rId7" w:history="1">
        <w:r w:rsidRPr="00165DD1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ZA" w:eastAsia="en-ZA"/>
          </w:rPr>
          <w:t>LinkedIn</w:t>
        </w:r>
      </w:hyperlink>
    </w:p>
    <w:p w:rsidR="00360402" w:rsidRPr="00165DD1" w:rsidRDefault="0068677B" w:rsidP="00360402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  <w:r w:rsidRPr="00165DD1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pict>
          <v:rect id="_x0000_i1026" style="width:0;height:1.5pt" o:hralign="center" o:hrstd="t" o:hr="t" fillcolor="#a0a0a0" stroked="f"/>
        </w:pict>
      </w:r>
    </w:p>
    <w:p w:rsidR="00764338" w:rsidRPr="00764338" w:rsidRDefault="00764338" w:rsidP="0076433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  <w:r w:rsidRPr="00764338">
        <w:rPr>
          <w:rFonts w:ascii="Arial" w:eastAsia="Times New Roman" w:hAnsi="Arial" w:cs="Arial"/>
          <w:b/>
          <w:bCs/>
          <w:color w:val="auto"/>
          <w:sz w:val="24"/>
          <w:szCs w:val="24"/>
          <w:lang w:val="en-ZA" w:eastAsia="en-ZA"/>
        </w:rPr>
        <w:t xml:space="preserve">Kelvin </w:t>
      </w:r>
      <w:proofErr w:type="spellStart"/>
      <w:r w:rsidRPr="00764338">
        <w:rPr>
          <w:rFonts w:ascii="Arial" w:eastAsia="Times New Roman" w:hAnsi="Arial" w:cs="Arial"/>
          <w:b/>
          <w:bCs/>
          <w:color w:val="auto"/>
          <w:sz w:val="24"/>
          <w:szCs w:val="24"/>
          <w:lang w:val="en-ZA" w:eastAsia="en-ZA"/>
        </w:rPr>
        <w:t>Mashayamombe</w:t>
      </w:r>
      <w:proofErr w:type="spellEnd"/>
      <w:r w:rsidRPr="00764338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br/>
      </w:r>
      <w:r w:rsidRPr="00764338">
        <w:rPr>
          <w:rFonts w:ascii="Segoe UI Symbol" w:eastAsia="Times New Roman" w:hAnsi="Segoe UI Symbol" w:cs="Segoe UI Symbol"/>
          <w:color w:val="auto"/>
          <w:sz w:val="24"/>
          <w:szCs w:val="24"/>
          <w:lang w:val="en-ZA" w:eastAsia="en-ZA"/>
        </w:rPr>
        <w:t>📍</w:t>
      </w:r>
      <w:r w:rsidRPr="00764338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 xml:space="preserve"> 30 </w:t>
      </w:r>
      <w:proofErr w:type="spellStart"/>
      <w:r w:rsidRPr="00764338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>Cathkin</w:t>
      </w:r>
      <w:proofErr w:type="spellEnd"/>
      <w:r w:rsidRPr="00764338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 xml:space="preserve"> Peak, </w:t>
      </w:r>
      <w:proofErr w:type="spellStart"/>
      <w:r w:rsidRPr="00764338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>Lenasia</w:t>
      </w:r>
      <w:proofErr w:type="spellEnd"/>
      <w:r w:rsidRPr="00764338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 xml:space="preserve"> South, South Africa, 1829</w:t>
      </w:r>
      <w:r w:rsidRPr="00764338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br/>
      </w:r>
      <w:r w:rsidRPr="00764338">
        <w:rPr>
          <w:rFonts w:ascii="Segoe UI Symbol" w:eastAsia="Times New Roman" w:hAnsi="Segoe UI Symbol" w:cs="Segoe UI Symbol"/>
          <w:color w:val="auto"/>
          <w:sz w:val="24"/>
          <w:szCs w:val="24"/>
          <w:lang w:val="en-ZA" w:eastAsia="en-ZA"/>
        </w:rPr>
        <w:t>📧</w:t>
      </w:r>
      <w:r w:rsidRPr="00764338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 xml:space="preserve"> mashayamombekelvin@gmail.com | +27 694 023 245</w:t>
      </w:r>
      <w:r w:rsidRPr="00764338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br/>
      </w:r>
    </w:p>
    <w:p w:rsidR="00764338" w:rsidRPr="00764338" w:rsidRDefault="00764338" w:rsidP="0076433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  <w:r w:rsidRPr="00165DD1">
        <w:rPr>
          <w:rFonts w:ascii="Arial" w:eastAsia="Times New Roman" w:hAnsi="Arial" w:cs="Arial"/>
          <w:b/>
          <w:bCs/>
          <w:color w:val="auto"/>
          <w:sz w:val="24"/>
          <w:szCs w:val="24"/>
          <w:lang w:val="en-ZA" w:eastAsia="en-ZA"/>
        </w:rPr>
        <w:t>About Me</w:t>
      </w:r>
      <w:r w:rsidRPr="00764338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br/>
        <w:t xml:space="preserve">I’m a motivated software professional who enjoys solving problems with code and learning something new every day. With a solid foundation in Python and object-oriented programming, I’m currently building practical experience in Django and exploring AI prompting. I take pride in being dependable and collaborative, always ready to tackle challenges with a creative </w:t>
      </w:r>
      <w:proofErr w:type="spellStart"/>
      <w:r w:rsidRPr="00764338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>mindset</w:t>
      </w:r>
      <w:proofErr w:type="spellEnd"/>
      <w:r w:rsidRPr="00764338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>.</w:t>
      </w:r>
    </w:p>
    <w:p w:rsidR="00764338" w:rsidRPr="00764338" w:rsidRDefault="00764338" w:rsidP="0076433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  <w:r w:rsidRPr="00165DD1">
        <w:rPr>
          <w:rFonts w:ascii="Arial" w:eastAsia="Times New Roman" w:hAnsi="Arial" w:cs="Arial"/>
          <w:b/>
          <w:bCs/>
          <w:color w:val="auto"/>
          <w:sz w:val="24"/>
          <w:szCs w:val="24"/>
          <w:lang w:val="en-ZA" w:eastAsia="en-ZA"/>
        </w:rPr>
        <w:t>Skills</w:t>
      </w:r>
    </w:p>
    <w:p w:rsidR="00764338" w:rsidRPr="00764338" w:rsidRDefault="00764338" w:rsidP="007643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  <w:r w:rsidRPr="00764338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>Python programming and object-oriented design</w:t>
      </w:r>
    </w:p>
    <w:p w:rsidR="00764338" w:rsidRPr="00764338" w:rsidRDefault="00764338" w:rsidP="007643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  <w:r w:rsidRPr="00764338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>Developing backend solutions with Django (gaining hands-on experience)</w:t>
      </w:r>
    </w:p>
    <w:p w:rsidR="00764338" w:rsidRPr="00764338" w:rsidRDefault="00764338" w:rsidP="007643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  <w:r w:rsidRPr="00764338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>Familiar with Windows and Linux environments</w:t>
      </w:r>
    </w:p>
    <w:p w:rsidR="00764338" w:rsidRPr="00764338" w:rsidRDefault="00764338" w:rsidP="007643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  <w:r w:rsidRPr="00764338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>Comfortable with Microsoft Office and Google Workspace tools</w:t>
      </w:r>
    </w:p>
    <w:p w:rsidR="00764338" w:rsidRPr="00764338" w:rsidRDefault="00764338" w:rsidP="007643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  <w:r w:rsidRPr="00764338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>Practicing Agile teamwork and human-</w:t>
      </w:r>
      <w:proofErr w:type="spellStart"/>
      <w:r w:rsidRPr="00764338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>centered</w:t>
      </w:r>
      <w:proofErr w:type="spellEnd"/>
      <w:r w:rsidRPr="00764338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 xml:space="preserve"> design approaches</w:t>
      </w:r>
    </w:p>
    <w:p w:rsidR="00764338" w:rsidRPr="00165DD1" w:rsidRDefault="00764338" w:rsidP="0076433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auto"/>
          <w:sz w:val="24"/>
          <w:szCs w:val="24"/>
          <w:lang w:val="en-ZA" w:eastAsia="en-ZA"/>
        </w:rPr>
      </w:pPr>
      <w:r w:rsidRPr="00165DD1">
        <w:rPr>
          <w:rFonts w:ascii="Arial" w:eastAsia="Times New Roman" w:hAnsi="Arial" w:cs="Arial"/>
          <w:b/>
          <w:bCs/>
          <w:color w:val="auto"/>
          <w:sz w:val="24"/>
          <w:szCs w:val="24"/>
          <w:lang w:val="en-ZA" w:eastAsia="en-ZA"/>
        </w:rPr>
        <w:t>Education</w:t>
      </w:r>
      <w:r w:rsidRPr="00764338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br/>
      </w:r>
      <w:r w:rsidRPr="00165DD1">
        <w:rPr>
          <w:rFonts w:ascii="Arial" w:eastAsia="Times New Roman" w:hAnsi="Arial" w:cs="Arial"/>
          <w:b/>
          <w:bCs/>
          <w:color w:val="auto"/>
          <w:sz w:val="24"/>
          <w:szCs w:val="24"/>
          <w:lang w:val="en-ZA" w:eastAsia="en-ZA"/>
        </w:rPr>
        <w:t>ALX Professional Foundations Certificate</w:t>
      </w:r>
    </w:p>
    <w:p w:rsidR="00764338" w:rsidRPr="00165DD1" w:rsidRDefault="00764338" w:rsidP="0076433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auto"/>
          <w:sz w:val="24"/>
          <w:szCs w:val="24"/>
          <w:lang w:val="en-ZA" w:eastAsia="en-ZA"/>
        </w:rPr>
      </w:pPr>
      <w:r w:rsidRPr="00165DD1">
        <w:rPr>
          <w:rFonts w:ascii="Arial" w:eastAsia="Times New Roman" w:hAnsi="Arial" w:cs="Arial"/>
          <w:b/>
          <w:bCs/>
          <w:color w:val="auto"/>
          <w:sz w:val="24"/>
          <w:szCs w:val="24"/>
          <w:lang w:val="en-ZA" w:eastAsia="en-ZA"/>
        </w:rPr>
        <w:t>Currently studying backend web development</w:t>
      </w:r>
    </w:p>
    <w:p w:rsidR="00764338" w:rsidRPr="00165DD1" w:rsidRDefault="00764338" w:rsidP="0076433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</w:p>
    <w:p w:rsidR="00165DD1" w:rsidRDefault="00165DD1" w:rsidP="00165DD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</w:p>
    <w:p w:rsidR="00165DD1" w:rsidRDefault="00165DD1" w:rsidP="00165DD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</w:p>
    <w:p w:rsidR="00165DD1" w:rsidRDefault="00165DD1" w:rsidP="00165DD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</w:p>
    <w:p w:rsidR="00165DD1" w:rsidRDefault="00165DD1" w:rsidP="00165DD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</w:p>
    <w:p w:rsidR="00704DB4" w:rsidRPr="00704DB4" w:rsidRDefault="00704DB4" w:rsidP="00165DD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  <w:r w:rsidRPr="00704DB4">
        <w:rPr>
          <w:rFonts w:ascii="Arial" w:eastAsia="Times New Roman" w:hAnsi="Arial" w:cs="Arial"/>
          <w:b/>
          <w:bCs/>
          <w:color w:val="auto"/>
          <w:sz w:val="24"/>
          <w:szCs w:val="24"/>
          <w:lang w:val="en-ZA" w:eastAsia="en-ZA"/>
        </w:rPr>
        <w:lastRenderedPageBreak/>
        <w:t>Professional Experience</w:t>
      </w:r>
      <w:r w:rsidRPr="00704DB4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br/>
      </w:r>
      <w:r w:rsidRPr="00165DD1">
        <w:rPr>
          <w:rFonts w:ascii="Arial" w:eastAsia="Times New Roman" w:hAnsi="Arial" w:cs="Arial"/>
          <w:b/>
          <w:bCs/>
          <w:color w:val="auto"/>
          <w:sz w:val="24"/>
          <w:szCs w:val="24"/>
          <w:lang w:val="en-ZA" w:eastAsia="en-ZA"/>
        </w:rPr>
        <w:t>Office Assistant — To M Naidoo</w:t>
      </w:r>
      <w:r w:rsidRPr="00704DB4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br/>
        <w:t>January 2025 – Present | Johannesburg, South Africa</w:t>
      </w:r>
    </w:p>
    <w:p w:rsidR="00704DB4" w:rsidRPr="00704DB4" w:rsidRDefault="00704DB4" w:rsidP="00704D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  <w:r w:rsidRPr="00704DB4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>Managed various computer-based tasks such as typing, printing, and preparing documents</w:t>
      </w:r>
    </w:p>
    <w:p w:rsidR="00704DB4" w:rsidRPr="00704DB4" w:rsidRDefault="00704DB4" w:rsidP="00704D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  <w:r w:rsidRPr="00704DB4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>Organized both digital and physical filing systems for easy access and efficiency</w:t>
      </w:r>
    </w:p>
    <w:p w:rsidR="00704DB4" w:rsidRPr="00704DB4" w:rsidRDefault="00704DB4" w:rsidP="00704D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  <w:r w:rsidRPr="00704DB4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>Provided reliable support to daily office operations, ensuring attention to detail and smooth workflows</w:t>
      </w:r>
    </w:p>
    <w:p w:rsidR="00704DB4" w:rsidRPr="00704DB4" w:rsidRDefault="00704DB4" w:rsidP="00704D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  <w:r w:rsidRPr="00165DD1">
        <w:rPr>
          <w:rFonts w:ascii="Arial" w:eastAsia="Times New Roman" w:hAnsi="Arial" w:cs="Arial"/>
          <w:b/>
          <w:bCs/>
          <w:color w:val="auto"/>
          <w:sz w:val="24"/>
          <w:szCs w:val="24"/>
          <w:lang w:val="en-ZA" w:eastAsia="en-ZA"/>
        </w:rPr>
        <w:t>Communication &amp; Interpersonal Skills</w:t>
      </w:r>
    </w:p>
    <w:p w:rsidR="00704DB4" w:rsidRPr="00704DB4" w:rsidRDefault="00704DB4" w:rsidP="00704D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  <w:r w:rsidRPr="00704DB4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>Presented confidently to colleagues and mentors, receiving positive feedback</w:t>
      </w:r>
    </w:p>
    <w:p w:rsidR="00704DB4" w:rsidRPr="00704DB4" w:rsidRDefault="00704DB4" w:rsidP="00704D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  <w:r w:rsidRPr="00704DB4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>Explained technical concepts in simple, clear language for better understanding</w:t>
      </w:r>
    </w:p>
    <w:p w:rsidR="00704DB4" w:rsidRPr="00704DB4" w:rsidRDefault="00704DB4" w:rsidP="00704D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  <w:r w:rsidRPr="00704DB4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>Collaborated effectively within Agile teams, valuing diverse perspectives</w:t>
      </w:r>
    </w:p>
    <w:p w:rsidR="00704DB4" w:rsidRPr="00704DB4" w:rsidRDefault="00704DB4" w:rsidP="00704D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  <w:r w:rsidRPr="00704DB4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>Adapted communication style to work comfortably with different groups</w:t>
      </w:r>
    </w:p>
    <w:p w:rsidR="00704DB4" w:rsidRPr="00704DB4" w:rsidRDefault="00704DB4" w:rsidP="00704D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  <w:r w:rsidRPr="00165DD1">
        <w:rPr>
          <w:rFonts w:ascii="Arial" w:eastAsia="Times New Roman" w:hAnsi="Arial" w:cs="Arial"/>
          <w:b/>
          <w:bCs/>
          <w:color w:val="auto"/>
          <w:sz w:val="24"/>
          <w:szCs w:val="24"/>
          <w:lang w:val="en-ZA" w:eastAsia="en-ZA"/>
        </w:rPr>
        <w:t>Languages</w:t>
      </w:r>
    </w:p>
    <w:p w:rsidR="00704DB4" w:rsidRPr="00165DD1" w:rsidRDefault="00704DB4" w:rsidP="00704D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  <w:r w:rsidRPr="00704DB4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>English: Fluent</w:t>
      </w:r>
    </w:p>
    <w:p w:rsidR="00704DB4" w:rsidRPr="00704DB4" w:rsidRDefault="00704DB4" w:rsidP="00704D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</w:pPr>
      <w:r w:rsidRPr="00165DD1">
        <w:rPr>
          <w:rFonts w:ascii="Arial" w:eastAsia="Times New Roman" w:hAnsi="Arial" w:cs="Arial"/>
          <w:color w:val="auto"/>
          <w:sz w:val="24"/>
          <w:szCs w:val="24"/>
          <w:lang w:val="en-ZA" w:eastAsia="en-ZA"/>
        </w:rPr>
        <w:t xml:space="preserve">IsiZulu: Basic </w:t>
      </w:r>
    </w:p>
    <w:p w:rsidR="00704DB4" w:rsidRPr="00360402" w:rsidRDefault="00704DB4" w:rsidP="00704DB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</w:p>
    <w:p w:rsidR="00704DB4" w:rsidRPr="00360402" w:rsidRDefault="00704DB4" w:rsidP="00704DB4"/>
    <w:p w:rsidR="00360402" w:rsidRPr="00360402" w:rsidRDefault="00360402" w:rsidP="00360402">
      <w:bookmarkStart w:id="0" w:name="_GoBack"/>
      <w:bookmarkEnd w:id="0"/>
    </w:p>
    <w:sectPr w:rsidR="00360402" w:rsidRPr="00360402">
      <w:headerReference w:type="default" r:id="rId8"/>
      <w:footerReference w:type="default" r:id="rId9"/>
      <w:headerReference w:type="first" r:id="rId10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77B" w:rsidRDefault="0068677B">
      <w:pPr>
        <w:spacing w:line="240" w:lineRule="auto"/>
      </w:pPr>
      <w:r>
        <w:separator/>
      </w:r>
    </w:p>
  </w:endnote>
  <w:endnote w:type="continuationSeparator" w:id="0">
    <w:p w:rsidR="0068677B" w:rsidRDefault="006867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EndPr/>
    <w:sdtContent>
      <w:p w:rsidR="00AF5722" w:rsidRDefault="00F173E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5DD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77B" w:rsidRDefault="0068677B">
      <w:pPr>
        <w:spacing w:line="240" w:lineRule="auto"/>
      </w:pPr>
      <w:r>
        <w:separator/>
      </w:r>
    </w:p>
  </w:footnote>
  <w:footnote w:type="continuationSeparator" w:id="0">
    <w:p w:rsidR="0068677B" w:rsidRDefault="006867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BE5" w:rsidRDefault="00F173E8" w:rsidP="00770BE5">
    <w:pPr>
      <w:pStyle w:val="Title"/>
    </w:pPr>
    <w:r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64384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12500AA0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6mMEA&#10;AADbAAAADwAAAGRycy9kb3ducmV2LnhtbESPQYvCMBSE7wv+h/AEb2uqB1mrUURc2IsHjQePj+TZ&#10;VpuX0kRb/70RFjwOM/MNs1z3rhYPakPlWcFknIEgNt5WXCg46d/vHxAhIlusPZOCJwVYrwZfS8yt&#10;7/hAj2MsRIJwyFFBGWOTSxlMSQ7D2DfEybv41mFMsi2kbbFLcFfLaZbNpMOK00KJDW1LMrfj3Skw&#10;PL9qvz1dtDR6353v111z0EqNhv1mASJSHz/h//afVTCdwPt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upjBAAAA2wAAAA8AAAAAAAAAAAAAAAAAmAIAAGRycy9kb3du&#10;cmV2LnhtbFBLBQYAAAAABAAEAPUAAACGAw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70cQA&#10;AADbAAAADwAAAGRycy9kb3ducmV2LnhtbESPQWvCQBSE70L/w/IKvYhuzKFIdBUpFFpPNXrQ2zP7&#10;TKLZt9vsVpN/3xUEj8PMfMPMl51pxJVaX1tWMBknIIgLq2suFey2n6MpCB+QNTaWSUFPHpaLl8Ec&#10;M21vvKFrHkoRIewzVFCF4DIpfVGRQT+2jjh6J9saDFG2pdQt3iLcNDJNkndpsOa4UKGjj4qKS/5n&#10;FBzd2qxzN+y/+/3G7H8PP5OzK5V6e+1WMxCBuvAMP9pfWkGawv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+9HEAAAA2w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DoMQA&#10;AADbAAAADwAAAGRycy9kb3ducmV2LnhtbESPQWvCQBSE7wX/w/IEb3UTW4qmriFICx68VKXnl+wz&#10;Ce6+TbJbjf/eLRR6HGbmG2adj9aIKw2+dawgnScgiCunW64VnI6fz0sQPiBrNI5JwZ085JvJ0xoz&#10;7W78RddDqEWEsM9QQRNCl0npq4Ys+rnriKN3doPFEOVQSz3gLcKtkYskeZMWW44LDXa0bai6HH6s&#10;gvLc74t+tSrbD1/uX78rY5bHVKnZdCzeQQQaw3/4r73TChYv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w6DEAAAA2wAAAA8AAAAAAAAAAAAAAAAAmAIAAGRycy9k&#10;b3ducmV2LnhtbFBLBQYAAAAABAAEAPUAAACJAwAAAAA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770BE5">
      <w:t xml:space="preserve">                                                 </w:t>
    </w:r>
    <w:r w:rsidR="00770BE5"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4BEF30B9" wp14:editId="322CF496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3" name="Group 3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4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6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4BBCDAE6" id="Group 3" o:spid="_x0000_s1026" alt="Title: Background graphic" style="position:absolute;margin-left:531.85pt;margin-top:4.3pt;width:583.05pt;height:763.15pt;z-index:251666432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mx2iWiAHAACe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5gdcMA&#10;AADaAAAADwAAAGRycy9kb3ducmV2LnhtbESPzWrDMBCE74W8g9hAbrXcEErrRgklpNBLD4l86HGR&#10;NrZTa2Us+SdvHxUKPQ4z8w2z3c+uFSP1ofGs4CnLQRAbbxuuFJT64/EFRIjIFlvPpOBGAfa7xcMW&#10;C+snPtF4jpVIEA4FKqhj7Aopg6nJYch8R5y8i+8dxiT7StoepwR3rVzn+bN02HBaqLGjQ03m5zw4&#10;BYZfr9ofyouWRn9N38P12J20Uqvl/P4GItIc/8N/7U+rYAO/V9IN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5gdcMAAADaAAAADwAAAAAAAAAAAAAAAACYAgAAZHJzL2Rv&#10;d25yZXYueG1sUEsFBgAAAAAEAAQA9QAAAIgDAAAAAA=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YMX8QA&#10;AADaAAAADwAAAGRycy9kb3ducmV2LnhtbESPQWvCQBSE74X+h+UVvIhuFBSJrlIKBfVUowe9PbPP&#10;JG327Ta71eTfu4LQ4zAz3zCLVWtqcaXGV5YVjIYJCOLc6ooLBYf952AGwgdkjbVlUtCRh9Xy9WWB&#10;qbY33tE1C4WIEPYpKihDcKmUPi/JoB9aRxy9i20MhiibQuoGbxFuajlOkqk0WHFcKNHRR0n5T/Zn&#10;FJzd1mwz1+823XFnjr+nr9G3K5TqvbXvcxCB2vAffrbXWsEEHlfiD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GDF/EAAAA2g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6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gKYMEA&#10;AADaAAAADwAAAGRycy9kb3ducmV2LnhtbESPzarCMBSE94LvEI7gTlNFRKtRRBRcuPEH16fNsS0m&#10;J7WJ2vv2N8KFuxxm5htmuW6tEW9qfOVYwWiYgCDOna64UHC97AczED4gazSOScEPeVivup0lptp9&#10;+ETvcyhEhLBPUUEZQp1K6fOSLPqhq4mjd3eNxRBlU0jd4CfCrZHjJJlKixXHhRJr2paUP84vqyC7&#10;P4+b53yeVTufHSe33JjZZaRUv9duFiACteE//Nc+aAVT+F6JN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YCmDBAAAA2gAAAA8AAAAAAAAAAAAAAAAAmAIAAGRycy9kb3du&#10;cmV2LnhtbFBLBQYAAAAABAAEAPUAAACGAwAAAAA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770BE5">
      <w:t xml:space="preserve">Kelvin </w:t>
    </w:r>
    <w:proofErr w:type="spellStart"/>
    <w:r w:rsidR="00770BE5">
      <w:t>mashayamombe</w:t>
    </w:r>
    <w:proofErr w:type="spellEnd"/>
    <w:r w:rsidR="00770BE5">
      <w:t xml:space="preserve"> </w:t>
    </w:r>
  </w:p>
  <w:p w:rsidR="00770BE5" w:rsidRDefault="00770BE5" w:rsidP="00770BE5">
    <w:pPr>
      <w:pStyle w:val="ContactInfo"/>
    </w:pPr>
    <w:r>
      <w:rPr>
        <w:rStyle w:val="ContactInfoChar"/>
      </w:rPr>
      <w:t xml:space="preserve">5379 Borah peak, </w:t>
    </w:r>
    <w:proofErr w:type="spellStart"/>
    <w:r>
      <w:rPr>
        <w:rStyle w:val="ContactInfoChar"/>
      </w:rPr>
      <w:t>Lenasia</w:t>
    </w:r>
    <w:proofErr w:type="spellEnd"/>
    <w:r>
      <w:rPr>
        <w:rStyle w:val="ContactInfoChar"/>
      </w:rPr>
      <w:t xml:space="preserve"> south</w:t>
    </w:r>
    <w:r>
      <w:t xml:space="preserve"> </w:t>
    </w:r>
    <w:r>
      <w:rPr>
        <w:rStyle w:val="ContactInfoChar"/>
      </w:rPr>
      <w:t>069 402 3245</w:t>
    </w:r>
  </w:p>
  <w:p w:rsidR="00770BE5" w:rsidRDefault="00770BE5" w:rsidP="00770BE5">
    <w:pPr>
      <w:pStyle w:val="ContactInfo"/>
    </w:pPr>
    <w:r>
      <w:rPr>
        <w:rStyle w:val="ContactInfoChar"/>
      </w:rPr>
      <w:t>mashayamombekelvin@gmail.com</w:t>
    </w:r>
  </w:p>
  <w:p w:rsidR="00AF5722" w:rsidRDefault="00AF5722" w:rsidP="00770BE5">
    <w:pPr>
      <w:pStyle w:val="Title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722" w:rsidRDefault="00F173E8">
    <w:pPr>
      <w:pStyle w:val="Title"/>
    </w:pPr>
    <w:r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52F787DD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D7b8A&#10;AADaAAAADwAAAGRycy9kb3ducmV2LnhtbERPTYvCMBC9C/sfwizszabrQbQaRWSFvXjQePA4JGNb&#10;bSalibb77zeC4Gl4vM9ZrgfXiAd1ofas4DvLQRAbb2suFZz0bjwDESKyxcYzKfijAOvVx2iJhfU9&#10;H+hxjKVIIRwKVFDF2BZSBlORw5D5ljhxF985jAl2pbQd9incNXKS51PpsObUUGFL24rM7Xh3CgzP&#10;r9pvTxctjd735/v1pz1opb4+h80CRKQhvsUv969N8+H5yvPK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cPtvwAAANoAAAAPAAAAAAAAAAAAAAAAAJgCAABkcnMvZG93bnJl&#10;di54bWxQSwUGAAAAAAQABAD1AAAAhAM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UK8QA&#10;AADaAAAADwAAAGRycy9kb3ducmV2LnhtbESPQWvCQBSE70L/w/IKvYhu9FAkdRNKoWA91eghvT2z&#10;r0na7Ns1u9Xk33cFweMwM98w63wwnThT71vLChbzBARxZXXLtYLD/n22AuEDssbOMikYyUOePUzW&#10;mGp74R2di1CLCGGfooImBJdK6auGDPq5dcTR+7a9wRBlX0vd4yXCTSeXSfIsDbYcFxp09NZQ9Vv8&#10;GQVHtzXbwk3Hj7HcmfL09bn4cbVST4/D6wuIQEO4h2/tjVawhOuVe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lCvEAAAA2g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y8cAA&#10;AADbAAAADwAAAGRycy9kb3ducmV2LnhtbERPS4vCMBC+C/sfwgjebFpZRLtGkcWFPXjxwZ6nzdgW&#10;k0ltslr/vREEb/PxPWex6q0RV+p841hBlqQgiEunG64UHA8/4xkIH5A1Gsek4E4eVsuPwQJz7W68&#10;o+s+VCKGsM9RQR1Cm0vpy5os+sS1xJE7uc5iiLCrpO7wFsOtkZM0nUqLDceGGlv6rqk87/+tguJ0&#10;2a4v83nRbHyx/fwrjZkdMqVGw379BSJQH97il/tXx/kZ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y8cAAAADbAAAADwAAAAAAAAAAAAAAAACYAgAAZHJzL2Rvd25y&#10;ZXYueG1sUEsFBgAAAAAEAAQA9QAAAIUD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360402">
      <w:t xml:space="preserve">Kelvin </w:t>
    </w:r>
    <w:proofErr w:type="spellStart"/>
    <w:r w:rsidR="00360402">
      <w:t>mashayamombe</w:t>
    </w:r>
    <w:proofErr w:type="spellEnd"/>
    <w:r w:rsidR="00360402">
      <w:t xml:space="preserve"> </w:t>
    </w:r>
  </w:p>
  <w:p w:rsidR="00AF5722" w:rsidRDefault="00360402">
    <w:pPr>
      <w:pStyle w:val="ContactInfo"/>
    </w:pPr>
    <w:r>
      <w:rPr>
        <w:rStyle w:val="ContactInfoChar"/>
      </w:rPr>
      <w:t xml:space="preserve">5379 Borah peak, </w:t>
    </w:r>
    <w:proofErr w:type="spellStart"/>
    <w:r>
      <w:rPr>
        <w:rStyle w:val="ContactInfoChar"/>
      </w:rPr>
      <w:t>Lenasia</w:t>
    </w:r>
    <w:proofErr w:type="spellEnd"/>
    <w:r>
      <w:rPr>
        <w:rStyle w:val="ContactInfoChar"/>
      </w:rPr>
      <w:t xml:space="preserve"> south</w:t>
    </w:r>
    <w:r w:rsidR="00F173E8">
      <w:t xml:space="preserve"> </w:t>
    </w:r>
    <w:r>
      <w:rPr>
        <w:rStyle w:val="ContactInfoChar"/>
      </w:rPr>
      <w:t>069 402 3245</w:t>
    </w:r>
  </w:p>
  <w:p w:rsidR="00AF5722" w:rsidRDefault="00360402">
    <w:pPr>
      <w:pStyle w:val="ContactInfo"/>
    </w:pPr>
    <w:r>
      <w:rPr>
        <w:rStyle w:val="ContactInfoChar"/>
      </w:rPr>
      <w:t>mashayamombekelvin@gmail.com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650E"/>
    <w:multiLevelType w:val="multilevel"/>
    <w:tmpl w:val="5150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62247"/>
    <w:multiLevelType w:val="multilevel"/>
    <w:tmpl w:val="5370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37700"/>
    <w:multiLevelType w:val="multilevel"/>
    <w:tmpl w:val="1B1C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851A3"/>
    <w:multiLevelType w:val="multilevel"/>
    <w:tmpl w:val="39CC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D033E"/>
    <w:multiLevelType w:val="multilevel"/>
    <w:tmpl w:val="FD2E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B4DFD"/>
    <w:multiLevelType w:val="multilevel"/>
    <w:tmpl w:val="33A6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F3846"/>
    <w:multiLevelType w:val="multilevel"/>
    <w:tmpl w:val="4370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851BE"/>
    <w:multiLevelType w:val="multilevel"/>
    <w:tmpl w:val="3B2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EC2746"/>
    <w:multiLevelType w:val="multilevel"/>
    <w:tmpl w:val="A8A6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341F94"/>
    <w:multiLevelType w:val="multilevel"/>
    <w:tmpl w:val="584C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4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12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02"/>
    <w:rsid w:val="000156AE"/>
    <w:rsid w:val="00165DD1"/>
    <w:rsid w:val="00360402"/>
    <w:rsid w:val="0068677B"/>
    <w:rsid w:val="00704DB4"/>
    <w:rsid w:val="00717C28"/>
    <w:rsid w:val="00764338"/>
    <w:rsid w:val="00770BE5"/>
    <w:rsid w:val="00974CD2"/>
    <w:rsid w:val="00AA43D9"/>
    <w:rsid w:val="00AF5722"/>
    <w:rsid w:val="00F1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BAB3108-46D2-4F57-985A-ABBA3DB2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3604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60402"/>
    <w:rPr>
      <w:rFonts w:ascii="Times New Roman" w:eastAsia="Times New Roman" w:hAnsi="Times New Roman" w:cs="Times New Roman"/>
      <w:b/>
      <w:bCs/>
      <w:color w:val="auto"/>
      <w:sz w:val="27"/>
      <w:szCs w:val="27"/>
      <w:lang w:val="en-ZA" w:eastAsia="en-ZA"/>
    </w:rPr>
  </w:style>
  <w:style w:type="paragraph" w:styleId="NormalWeb">
    <w:name w:val="Normal (Web)"/>
    <w:basedOn w:val="Normal"/>
    <w:uiPriority w:val="99"/>
    <w:semiHidden/>
    <w:unhideWhenUsed/>
    <w:rsid w:val="00360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ZA" w:eastAsia="en-ZA"/>
    </w:rPr>
  </w:style>
  <w:style w:type="character" w:styleId="Strong">
    <w:name w:val="Strong"/>
    <w:basedOn w:val="DefaultParagraphFont"/>
    <w:uiPriority w:val="22"/>
    <w:qFormat/>
    <w:rsid w:val="003604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040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604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elvin.mashayamomb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K\AppData\Roaming\Microsoft\Templates\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26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BK</dc:creator>
  <cp:keywords/>
  <cp:lastModifiedBy>BK</cp:lastModifiedBy>
  <cp:revision>5</cp:revision>
  <dcterms:created xsi:type="dcterms:W3CDTF">2025-09-15T17:36:00Z</dcterms:created>
  <dcterms:modified xsi:type="dcterms:W3CDTF">2025-09-15T18:02:00Z</dcterms:modified>
  <cp:version/>
</cp:coreProperties>
</file>